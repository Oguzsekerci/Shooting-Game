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ACFD0" w14:textId="21E50364" w:rsidR="00F3548A" w:rsidRDefault="00BF4ABD">
      <w:pPr>
        <w:pStyle w:val="Title"/>
      </w:pPr>
      <w:r>
        <w:t>CMP 2004 Term Project Report Template (</w:t>
      </w:r>
      <w:r w:rsidR="00285C66">
        <w:t>JAVA SHOOTİNG GAME</w:t>
      </w:r>
      <w:r>
        <w:t>)</w:t>
      </w:r>
    </w:p>
    <w:p w14:paraId="1183364F" w14:textId="77777777" w:rsidR="00BF4ABD" w:rsidRDefault="00BF4ABD" w:rsidP="00BF4ABD"/>
    <w:p w14:paraId="71C71CB5" w14:textId="15BD9A3E" w:rsidR="00BF4ABD" w:rsidRDefault="00285C66" w:rsidP="00BF4ABD">
      <w:proofErr w:type="spellStart"/>
      <w:r>
        <w:t>Oğuz</w:t>
      </w:r>
      <w:proofErr w:type="spellEnd"/>
      <w:r>
        <w:t xml:space="preserve"> </w:t>
      </w:r>
      <w:proofErr w:type="spellStart"/>
      <w:r>
        <w:t>Şekerci</w:t>
      </w:r>
      <w:proofErr w:type="spellEnd"/>
      <w:r>
        <w:t xml:space="preserve"> 1242464</w:t>
      </w:r>
    </w:p>
    <w:p w14:paraId="36A93E08" w14:textId="25D2EE21" w:rsidR="00285C66" w:rsidRPr="00BF4ABD" w:rsidRDefault="00285C66" w:rsidP="00BF4ABD">
      <w:proofErr w:type="spellStart"/>
      <w:r>
        <w:t>Görkem</w:t>
      </w:r>
      <w:proofErr w:type="spellEnd"/>
      <w:r>
        <w:t xml:space="preserve"> </w:t>
      </w:r>
      <w:proofErr w:type="spellStart"/>
      <w:r>
        <w:t>Kuvancı</w:t>
      </w:r>
      <w:proofErr w:type="spellEnd"/>
      <w:r>
        <w:t xml:space="preserve"> 1185640</w:t>
      </w:r>
    </w:p>
    <w:p w14:paraId="7EA54BCE" w14:textId="220AAB00" w:rsidR="00F3548A" w:rsidRPr="00285C66" w:rsidRDefault="00BF4ABD">
      <w:pPr>
        <w:pStyle w:val="Heading1"/>
        <w:rPr>
          <w:rFonts w:asciiTheme="minorHAnsi" w:hAnsiTheme="minorHAnsi"/>
        </w:rPr>
      </w:pPr>
      <w:r w:rsidRPr="00285C66">
        <w:rPr>
          <w:rFonts w:asciiTheme="minorHAnsi" w:hAnsiTheme="minorHAnsi"/>
        </w:rPr>
        <w:t>Explaın your project</w:t>
      </w:r>
      <w:r w:rsidR="00B26510" w:rsidRPr="00285C66">
        <w:rPr>
          <w:rFonts w:asciiTheme="minorHAnsi" w:hAnsiTheme="minorHAnsi"/>
        </w:rPr>
        <w:t xml:space="preserve"> Purpose</w:t>
      </w:r>
    </w:p>
    <w:p w14:paraId="66F21D66" w14:textId="49973F46" w:rsidR="00BF4ABD" w:rsidRPr="00285C66" w:rsidRDefault="00285C66" w:rsidP="00BF4ABD">
      <w:pPr>
        <w:ind w:firstLine="432"/>
      </w:pPr>
      <w:r w:rsidRPr="00285C66">
        <w:t>The aim of this project was to make a shooting game using 2D graphics. Based on the information we have learned that we wanted to show 2D graphics make a game and putting forth our information revealed in this way we have a project. In the given scenario, and we have tried to make the most appropriate manner in line</w:t>
      </w:r>
      <w:r>
        <w:t>.</w:t>
      </w:r>
    </w:p>
    <w:p w14:paraId="715EC8BD" w14:textId="4A1DB6ED" w:rsidR="00BF4ABD" w:rsidRDefault="00BF4ABD" w:rsidP="00BF4ABD">
      <w:pPr>
        <w:pStyle w:val="Heading1"/>
      </w:pPr>
      <w:r>
        <w:t xml:space="preserve">Explaın </w:t>
      </w:r>
      <w:r w:rsidRPr="00285C66">
        <w:rPr>
          <w:rFonts w:asciiTheme="minorHAnsi" w:hAnsiTheme="minorHAnsi"/>
        </w:rPr>
        <w:t>Your</w:t>
      </w:r>
      <w:r>
        <w:t xml:space="preserve"> Project </w:t>
      </w:r>
      <w:r w:rsidR="00B26510">
        <w:t>Code</w:t>
      </w:r>
      <w:r w:rsidR="008D2889">
        <w:t xml:space="preserve"> </w:t>
      </w:r>
      <w:r>
        <w:t>(Mınımum Crıterıa)</w:t>
      </w:r>
    </w:p>
    <w:p w14:paraId="4766A1B7" w14:textId="77777777" w:rsidR="00285C66" w:rsidRDefault="00285C66" w:rsidP="00285C66">
      <w:pPr>
        <w:ind w:firstLine="432"/>
      </w:pPr>
      <w:r>
        <w:t xml:space="preserve">Starting first as </w:t>
      </w:r>
      <w:proofErr w:type="gramStart"/>
      <w:r>
        <w:t>" Enemy</w:t>
      </w:r>
      <w:proofErr w:type="gramEnd"/>
      <w:r>
        <w:t xml:space="preserve"> " class and the " Player " class have created . These objects play in our player and the enemy has enabled us to </w:t>
      </w:r>
      <w:proofErr w:type="gramStart"/>
      <w:r>
        <w:t>create .</w:t>
      </w:r>
      <w:proofErr w:type="gramEnd"/>
      <w:r>
        <w:t xml:space="preserve"> Player and enemy have created a 2D shape as a </w:t>
      </w:r>
      <w:proofErr w:type="gramStart"/>
      <w:r>
        <w:t>rectangle .</w:t>
      </w:r>
      <w:proofErr w:type="gramEnd"/>
      <w:r>
        <w:t xml:space="preserve"> Then our enemy </w:t>
      </w:r>
      <w:proofErr w:type="gramStart"/>
      <w:r>
        <w:t>bullets ,</w:t>
      </w:r>
      <w:proofErr w:type="gramEnd"/>
      <w:r>
        <w:t xml:space="preserve"> allowing us to shoot in class again have created a rectangle with the class . We then provide it to kill enemies </w:t>
      </w:r>
      <w:proofErr w:type="gramStart"/>
      <w:r>
        <w:t>" intersects</w:t>
      </w:r>
      <w:proofErr w:type="gramEnd"/>
      <w:r>
        <w:t xml:space="preserve"> " function 've assigned . Again, in the continuation of this function ensures that we give 100 points when each enemy </w:t>
      </w:r>
      <w:proofErr w:type="gramStart"/>
      <w:r>
        <w:t>killed .</w:t>
      </w:r>
      <w:proofErr w:type="gramEnd"/>
      <w:r>
        <w:t xml:space="preserve"> And an increase of 1 of every 1000 points </w:t>
      </w:r>
      <w:proofErr w:type="gramStart"/>
      <w:r>
        <w:t>you 've</w:t>
      </w:r>
      <w:proofErr w:type="gramEnd"/>
      <w:r>
        <w:t xml:space="preserve"> set in the heart of the enemy . Then, to ensure that the movement of the characters "move" functions have </w:t>
      </w:r>
      <w:proofErr w:type="gramStart"/>
      <w:r>
        <w:t>created .</w:t>
      </w:r>
      <w:proofErr w:type="gramEnd"/>
      <w:r>
        <w:t xml:space="preserve"> Seduce the enemy 's coming from a place above random and shot down if the player can die if hit from the first point to make is düşüyor.eg disappears and re- set the random have to come from somewhere . 0 if the player can of course finalizing our game "Game Over" brought </w:t>
      </w:r>
      <w:proofErr w:type="gramStart"/>
      <w:r>
        <w:t>entry .</w:t>
      </w:r>
      <w:proofErr w:type="gramEnd"/>
      <w:r>
        <w:t xml:space="preserve"> Then again, the enemies within the class file of the highest scores in reading and high scores to write a reader and writer functions </w:t>
      </w:r>
      <w:proofErr w:type="gramStart"/>
      <w:r>
        <w:t>we 've</w:t>
      </w:r>
      <w:proofErr w:type="gramEnd"/>
      <w:r>
        <w:t xml:space="preserve"> written course it on the home screen we get name and surname I have also added and where the highest score to keep 've provided . When we came to the class of player the user can play them again for our players we create a rectangle with the class </w:t>
      </w:r>
      <w:proofErr w:type="gramStart"/>
      <w:r>
        <w:t xml:space="preserve">" </w:t>
      </w:r>
      <w:proofErr w:type="spellStart"/>
      <w:r>
        <w:t>KeyListener</w:t>
      </w:r>
      <w:proofErr w:type="spellEnd"/>
      <w:proofErr w:type="gramEnd"/>
      <w:r>
        <w:t xml:space="preserve"> " by using the arrow keys to move provides our users , and we have it with a screen size limit . And immediately place </w:t>
      </w:r>
      <w:proofErr w:type="gramStart"/>
      <w:r>
        <w:t>here ,</w:t>
      </w:r>
      <w:proofErr w:type="gramEnd"/>
      <w:r>
        <w:t xml:space="preserve"> and we set the shape of our bullets .</w:t>
      </w:r>
    </w:p>
    <w:p w14:paraId="4756BBC0" w14:textId="77777777" w:rsidR="00285C66" w:rsidRDefault="00285C66" w:rsidP="00285C66">
      <w:pPr>
        <w:ind w:firstLine="432"/>
      </w:pPr>
      <w:proofErr w:type="spellStart"/>
      <w:r>
        <w:t>Startpanel</w:t>
      </w:r>
      <w:proofErr w:type="spellEnd"/>
      <w:r>
        <w:t xml:space="preserve"> is in a class of our game we have created a panel to create a splash screen and more into it, we have created two separate panels </w:t>
      </w:r>
      <w:proofErr w:type="gramStart"/>
      <w:r>
        <w:t>including 've</w:t>
      </w:r>
      <w:proofErr w:type="gramEnd"/>
      <w:r>
        <w:t xml:space="preserve"> added to the lower left to lower right . If we lower left to lower right button and checkbox label have added high </w:t>
      </w:r>
      <w:proofErr w:type="gramStart"/>
      <w:r>
        <w:t>score .</w:t>
      </w:r>
      <w:proofErr w:type="gramEnd"/>
      <w:r>
        <w:t xml:space="preserve"> Buttons and </w:t>
      </w:r>
      <w:proofErr w:type="gramStart"/>
      <w:r>
        <w:t>labels ,</w:t>
      </w:r>
      <w:proofErr w:type="gramEnd"/>
      <w:r>
        <w:t xml:space="preserve"> and others added to the panel in the normal way . Save and load our button </w:t>
      </w:r>
      <w:proofErr w:type="gramStart"/>
      <w:r>
        <w:t xml:space="preserve">" </w:t>
      </w:r>
      <w:proofErr w:type="spellStart"/>
      <w:r>
        <w:t>ActionListener</w:t>
      </w:r>
      <w:proofErr w:type="spellEnd"/>
      <w:proofErr w:type="gramEnd"/>
      <w:r>
        <w:t xml:space="preserve"> " functions to read and write to the file with the file 've assigned functions .</w:t>
      </w:r>
    </w:p>
    <w:p w14:paraId="656D9F85" w14:textId="77777777" w:rsidR="00285C66" w:rsidRDefault="00285C66" w:rsidP="00285C66">
      <w:pPr>
        <w:ind w:firstLine="432"/>
      </w:pPr>
      <w:r>
        <w:t xml:space="preserve">Maine is in a class of our yarn and create the main functions of our game, and we have created our </w:t>
      </w:r>
      <w:proofErr w:type="gramStart"/>
      <w:r>
        <w:t>screen .</w:t>
      </w:r>
      <w:proofErr w:type="gramEnd"/>
      <w:r>
        <w:t xml:space="preserve"> Random objects and other enemies we have created our </w:t>
      </w:r>
      <w:proofErr w:type="gramStart"/>
      <w:r>
        <w:t>objects .</w:t>
      </w:r>
      <w:proofErr w:type="gramEnd"/>
      <w:r>
        <w:t xml:space="preserve"> The main function of which </w:t>
      </w:r>
      <w:r>
        <w:lastRenderedPageBreak/>
        <w:t xml:space="preserve">we are part of the game screen frame section. Run some parts of our yarns to </w:t>
      </w:r>
      <w:proofErr w:type="gramStart"/>
      <w:r>
        <w:t>work .</w:t>
      </w:r>
      <w:proofErr w:type="gramEnd"/>
      <w:r>
        <w:t xml:space="preserve"> Stop when finished our game that keeps </w:t>
      </w:r>
      <w:proofErr w:type="spellStart"/>
      <w:r>
        <w:t>fonsiyonu</w:t>
      </w:r>
      <w:proofErr w:type="spellEnd"/>
      <w:r>
        <w:t xml:space="preserve"> part.</w:t>
      </w:r>
    </w:p>
    <w:p w14:paraId="37FA3331" w14:textId="20AEF738" w:rsidR="00BF4ABD" w:rsidRPr="00BF4ABD" w:rsidRDefault="00285C66" w:rsidP="00285C66">
      <w:pPr>
        <w:ind w:firstLine="432"/>
      </w:pPr>
      <w:r>
        <w:t xml:space="preserve">And the real </w:t>
      </w:r>
      <w:r>
        <w:t>main</w:t>
      </w:r>
      <w:r>
        <w:t>, which is our "</w:t>
      </w:r>
      <w:proofErr w:type="spellStart"/>
      <w:r>
        <w:t>RealDealMain</w:t>
      </w:r>
      <w:proofErr w:type="spellEnd"/>
      <w:r>
        <w:t xml:space="preserve">" In our </w:t>
      </w:r>
      <w:proofErr w:type="gramStart"/>
      <w:r>
        <w:t>class ,</w:t>
      </w:r>
      <w:proofErr w:type="gramEnd"/>
      <w:r>
        <w:t xml:space="preserve"> and create counter this "switch" have provided tossing them into the transition between screens . At </w:t>
      </w:r>
      <w:proofErr w:type="gramStart"/>
      <w:r>
        <w:t>first ,</w:t>
      </w:r>
      <w:proofErr w:type="gramEnd"/>
      <w:r>
        <w:t xml:space="preserve"> our home screen, then our game screen . In the end, "Game over" writing and the writing score will allow us to push through java chart we created our </w:t>
      </w:r>
      <w:proofErr w:type="gramStart"/>
      <w:r>
        <w:t>functions .</w:t>
      </w:r>
      <w:proofErr w:type="gramEnd"/>
    </w:p>
    <w:p w14:paraId="140E479D" w14:textId="77777777" w:rsidR="00BF4ABD" w:rsidRDefault="00BF4ABD" w:rsidP="00BF4ABD">
      <w:pPr>
        <w:pStyle w:val="Heading1"/>
      </w:pPr>
      <w:r>
        <w:t>Screenshots</w:t>
      </w:r>
    </w:p>
    <w:p w14:paraId="6725D438" w14:textId="77777777" w:rsidR="00285C66" w:rsidRDefault="00285C66" w:rsidP="00285C66">
      <w:r>
        <w:rPr>
          <w:noProof/>
          <w:lang w:val="tr-TR" w:eastAsia="tr-TR"/>
        </w:rPr>
        <w:drawing>
          <wp:inline distT="0" distB="0" distL="0" distR="0" wp14:anchorId="58E90BE5" wp14:editId="3AE1AFDB">
            <wp:extent cx="5943600" cy="4465320"/>
            <wp:effectExtent l="0" t="0" r="0" b="0"/>
            <wp:docPr id="5" name="Picture 5" descr="C:\Users\Administaras123.12şi\Desktop\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aras123.12şi\Desktop\ss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9910" w14:textId="314B463B" w:rsidR="00285C66" w:rsidRDefault="00285C66" w:rsidP="00285C66">
      <w:r>
        <w:rPr>
          <w:noProof/>
          <w:lang w:val="tr-TR" w:eastAsia="tr-TR"/>
        </w:rPr>
        <w:lastRenderedPageBreak/>
        <w:drawing>
          <wp:inline distT="0" distB="0" distL="0" distR="0" wp14:anchorId="054F943E" wp14:editId="0A73552A">
            <wp:extent cx="6688142" cy="2506980"/>
            <wp:effectExtent l="0" t="0" r="0" b="7620"/>
            <wp:docPr id="4" name="Picture 4" descr="C:\Users\Administaras123.12şi\Desktop\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aras123.12şi\Desktop\ss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098" cy="250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tr-TR" w:eastAsia="tr-TR"/>
        </w:rPr>
        <w:drawing>
          <wp:inline distT="0" distB="0" distL="0" distR="0" wp14:anchorId="10B79244" wp14:editId="6D72EA21">
            <wp:extent cx="5500348" cy="4160520"/>
            <wp:effectExtent l="0" t="0" r="5715" b="0"/>
            <wp:docPr id="1" name="Picture 1" descr="C:\Users\Administaras123.12şi\Desktop\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aras123.12şi\Desktop\ss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735" cy="416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FEE4" w14:textId="77777777" w:rsidR="00BF4ABD" w:rsidRDefault="00BF4ABD" w:rsidP="00BF4ABD">
      <w:pPr>
        <w:pStyle w:val="Heading1"/>
      </w:pPr>
      <w:r>
        <w:t>Extra Informatıon</w:t>
      </w:r>
    </w:p>
    <w:p w14:paraId="40F150C3" w14:textId="2AC34006" w:rsidR="00BF4ABD" w:rsidRPr="00BF4ABD" w:rsidRDefault="00285C66" w:rsidP="00BF4ABD">
      <w:r w:rsidRPr="00285C66">
        <w:t>Contained in our program "wallpaper.jpg" file, despite all our efforts we could not add to the background of our game.</w:t>
      </w:r>
      <w:bookmarkStart w:id="0" w:name="_GoBack"/>
      <w:bookmarkEnd w:id="0"/>
    </w:p>
    <w:sectPr w:rsidR="00BF4ABD" w:rsidRPr="00BF4A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BD"/>
    <w:rsid w:val="00285C66"/>
    <w:rsid w:val="008D2889"/>
    <w:rsid w:val="00B26510"/>
    <w:rsid w:val="00BF4ABD"/>
    <w:rsid w:val="00F3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95A9F"/>
  <w15:chartTrackingRefBased/>
  <w15:docId w15:val="{4CC6D63F-7B53-4B2A-B674-8AC40CFE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kut.aric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126</TotalTime>
  <Pages>3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Erkut ARICAN</dc:creator>
  <cp:keywords/>
  <cp:lastModifiedBy>Administaras123.12şi</cp:lastModifiedBy>
  <cp:revision>4</cp:revision>
  <dcterms:created xsi:type="dcterms:W3CDTF">2014-05-04T19:45:00Z</dcterms:created>
  <dcterms:modified xsi:type="dcterms:W3CDTF">2014-05-21T14:59:00Z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